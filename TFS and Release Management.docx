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86745" w14:textId="6DC9F972" w:rsidR="009D29CD" w:rsidRPr="009D29CD" w:rsidRDefault="00B67FCA" w:rsidP="009D29CD">
      <w:pPr>
        <w:pStyle w:val="Title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lang w:eastAsia="en-US"/>
        </w:rPr>
        <w:t>Setup</w:t>
      </w:r>
      <w:bookmarkStart w:id="0" w:name="_GoBack"/>
      <w:bookmarkEnd w:id="0"/>
      <w:r w:rsidR="009D29CD" w:rsidRPr="009D29CD">
        <w:rPr>
          <w:lang w:eastAsia="en-US"/>
        </w:rPr>
        <w:t xml:space="preserve"> On-Premise TFS </w:t>
      </w:r>
      <w:r w:rsidR="009D29CD">
        <w:rPr>
          <w:lang w:eastAsia="en-US"/>
        </w:rPr>
        <w:t>with Release Management</w:t>
      </w:r>
    </w:p>
    <w:p w14:paraId="62DE9D1A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13DE2E3" w14:textId="77777777" w:rsidR="009D29CD" w:rsidRPr="009D29CD" w:rsidRDefault="009D29CD" w:rsidP="009D29CD">
      <w:pPr>
        <w:pStyle w:val="Heading1"/>
        <w:rPr>
          <w:rFonts w:ascii="Times New Roman" w:hAnsi="Times New Roman" w:cs="Times New Roman"/>
          <w:sz w:val="24"/>
          <w:szCs w:val="24"/>
          <w:lang w:eastAsia="en-US"/>
        </w:rPr>
      </w:pPr>
      <w:r w:rsidRPr="009D29CD">
        <w:rPr>
          <w:lang w:eastAsia="en-US"/>
        </w:rPr>
        <w:t xml:space="preserve">Setup VM </w:t>
      </w:r>
    </w:p>
    <w:p w14:paraId="0E35DC49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Build a VM on Azure that have the following port open:</w:t>
      </w:r>
    </w:p>
    <w:p w14:paraId="43508A60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SharePoint &amp; Reports: 80</w:t>
      </w:r>
    </w:p>
    <w:p w14:paraId="03D96503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TFS SSL: 443</w:t>
      </w:r>
    </w:p>
    <w:p w14:paraId="4604D94A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TFS: 8080</w:t>
      </w:r>
    </w:p>
    <w:p w14:paraId="4310C460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Release Manager: 1000</w:t>
      </w:r>
    </w:p>
    <w:p w14:paraId="754A5E34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The VM should have at least 16GB RAM and 4 logic processors </w:t>
      </w:r>
    </w:p>
    <w:p w14:paraId="410CEE19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Windows 2012 R2 Data Center</w:t>
      </w:r>
    </w:p>
    <w:p w14:paraId="2816FCA4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Install SQL server 2012 with SP2</w:t>
      </w:r>
    </w:p>
    <w:p w14:paraId="14E6E4F7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Install the following</w:t>
      </w:r>
    </w:p>
    <w:p w14:paraId="78EA92D9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Database Engine with Semantic Search/Full Text</w:t>
      </w:r>
    </w:p>
    <w:p w14:paraId="5A1074BC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Analysis Service</w:t>
      </w:r>
    </w:p>
    <w:p w14:paraId="445B2B56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Reporting Service – Native Mode</w:t>
      </w:r>
    </w:p>
    <w:p w14:paraId="789A5050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308179B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Add users</w:t>
      </w:r>
    </w:p>
    <w:p w14:paraId="787E699A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TFS_Admin</w:t>
      </w:r>
    </w:p>
    <w:p w14:paraId="24A6200C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TFS_Svc</w:t>
      </w:r>
    </w:p>
    <w:p w14:paraId="142843CE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TFS_Report</w:t>
      </w:r>
    </w:p>
    <w:p w14:paraId="67BDE856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-    TFS_Build</w:t>
      </w:r>
    </w:p>
    <w:p w14:paraId="7B87156A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Make them local admin and give them access to database</w:t>
      </w:r>
    </w:p>
    <w:p w14:paraId="084D6C1D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D393787" w14:textId="77777777" w:rsidR="009D29CD" w:rsidRPr="009D29CD" w:rsidRDefault="009D29CD" w:rsidP="009D29CD">
      <w:pPr>
        <w:pStyle w:val="Heading1"/>
        <w:rPr>
          <w:rFonts w:ascii="Times New Roman" w:hAnsi="Times New Roman" w:cs="Times New Roman"/>
          <w:sz w:val="24"/>
          <w:szCs w:val="24"/>
          <w:lang w:eastAsia="en-US"/>
        </w:rPr>
      </w:pPr>
      <w:r w:rsidRPr="009D29CD">
        <w:rPr>
          <w:lang w:eastAsia="en-US"/>
        </w:rPr>
        <w:t>Install SharePoint 2013 with SP1</w:t>
      </w:r>
    </w:p>
    <w:p w14:paraId="37140937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Enter license key for standard instead of enterprise</w:t>
      </w:r>
    </w:p>
    <w:p w14:paraId="16B24E49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After installation, do not configure</w:t>
      </w:r>
    </w:p>
    <w:p w14:paraId="51720F0D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From SharePoint powershell, enter new_SPConfigDatabase to set DB</w:t>
      </w:r>
    </w:p>
    <w:p w14:paraId="1FB838F8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Start configuration</w:t>
      </w:r>
    </w:p>
    <w:p w14:paraId="796E545D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Use wizard to setup services, but do not create site collection</w:t>
      </w:r>
    </w:p>
    <w:p w14:paraId="18A75E90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7E367A4" w14:textId="77777777" w:rsidR="009D29CD" w:rsidRPr="009D29CD" w:rsidRDefault="009D29CD" w:rsidP="009D29CD">
      <w:pPr>
        <w:pStyle w:val="Heading1"/>
        <w:rPr>
          <w:rFonts w:ascii="Times New Roman" w:hAnsi="Times New Roman" w:cs="Times New Roman"/>
          <w:sz w:val="24"/>
          <w:szCs w:val="24"/>
          <w:lang w:eastAsia="en-US"/>
        </w:rPr>
      </w:pPr>
      <w:r w:rsidRPr="009D29CD">
        <w:rPr>
          <w:lang w:eastAsia="en-US"/>
        </w:rPr>
        <w:t>Install TFS Server</w:t>
      </w:r>
    </w:p>
    <w:p w14:paraId="1A0BFAA9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Configure TFS using advanced mode</w:t>
      </w:r>
    </w:p>
    <w:p w14:paraId="589BF771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Install Release Management Server</w:t>
      </w:r>
    </w:p>
    <w:p w14:paraId="72707FEA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Install Release Management Agent</w:t>
      </w:r>
    </w:p>
    <w:p w14:paraId="60E83A5A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Install VS 2013 with Update 4</w:t>
      </w:r>
    </w:p>
    <w:p w14:paraId="481382C2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F8C342E" w14:textId="77777777" w:rsidR="009D29CD" w:rsidRDefault="009D29CD" w:rsidP="009D29CD">
      <w:pPr>
        <w:pStyle w:val="Heading1"/>
        <w:rPr>
          <w:lang w:eastAsia="en-US"/>
        </w:rPr>
      </w:pPr>
      <w:r>
        <w:rPr>
          <w:lang w:eastAsia="en-US"/>
        </w:rPr>
        <w:lastRenderedPageBreak/>
        <w:t>Run Command as Administrator</w:t>
      </w:r>
    </w:p>
    <w:p w14:paraId="30BA8B2C" w14:textId="77777777" w:rsidR="009D29CD" w:rsidRDefault="009D29CD" w:rsidP="009D29CD">
      <w:pPr>
        <w:pStyle w:val="Heading2"/>
        <w:rPr>
          <w:lang w:eastAsia="en-US"/>
        </w:rPr>
      </w:pPr>
      <w:r>
        <w:rPr>
          <w:lang w:eastAsia="en-US"/>
        </w:rPr>
        <w:t>Fix 32-bit issue when SharePoint is Installed</w:t>
      </w:r>
    </w:p>
    <w:p w14:paraId="7F79F53E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"%systemroot%\system32\inetsrv\AppCmd.exe" set config -section:system.webServer/globalModules /[name='SPNativeRequestModule'].preCondition:integratedMode,bitness64</w:t>
      </w:r>
    </w:p>
    <w:p w14:paraId="04C238B3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IISReset</w:t>
      </w:r>
    </w:p>
    <w:p w14:paraId="2A05D12B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Browse to releasemanagement site</w:t>
      </w:r>
    </w:p>
    <w:p w14:paraId="3C36238E" w14:textId="77777777" w:rsid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3FEDCA0" w14:textId="77777777" w:rsidR="009D29CD" w:rsidRPr="009D29CD" w:rsidRDefault="009D29CD" w:rsidP="009D29CD">
      <w:pPr>
        <w:pStyle w:val="Heading2"/>
        <w:rPr>
          <w:lang w:eastAsia="en-US"/>
        </w:rPr>
      </w:pPr>
      <w:r>
        <w:rPr>
          <w:lang w:eastAsia="en-US"/>
        </w:rPr>
        <w:t>Enable Release Management to Connect To TFS</w:t>
      </w:r>
    </w:p>
    <w:p w14:paraId="63629807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Configure TFS integration account</w:t>
      </w:r>
    </w:p>
    <w:p w14:paraId="586F1D55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From VS command prompt:</w:t>
      </w:r>
    </w:p>
    <w:p w14:paraId="39C52916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C:\Program Files (x86)\Microsoft Visual Studio 12.0&gt;TFSSecurity /g+ "Team Foundation Service Accounts" n:tfs2013\tfs_admin ALLOW /server:http://tfs2013:8080/tfs</w:t>
      </w:r>
    </w:p>
    <w:p w14:paraId="5BC5F759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4AF00AD" w14:textId="77777777" w:rsidR="009D29CD" w:rsidRPr="009D29CD" w:rsidRDefault="009D29CD" w:rsidP="009D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29CD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from Release Manager Client, use tfs_admin to connect to TFS</w:t>
      </w:r>
    </w:p>
    <w:p w14:paraId="58B9C38A" w14:textId="77777777" w:rsidR="001243A6" w:rsidRPr="009D29CD" w:rsidRDefault="001243A6" w:rsidP="009D29CD"/>
    <w:sectPr w:rsidR="001243A6" w:rsidRPr="009D29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CD"/>
    <w:rsid w:val="001243A6"/>
    <w:rsid w:val="009D29CD"/>
    <w:rsid w:val="00B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9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09160F6613C4CB8D5AACD418B5E9A" ma:contentTypeVersion="0" ma:contentTypeDescription="Create a new document." ma:contentTypeScope="" ma:versionID="2d5b4823d0ae6ec4571bae94fd4fe3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cb5ec9eff520de2aa1df642855f4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BFAC2-B26E-4CC7-93C2-84CEA2CAF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421F13-60AB-48F6-AE8D-D8C4668B4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EC753-EE37-4AF2-9F3B-A3F07C632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Xiaodong Li</cp:lastModifiedBy>
  <cp:revision>2</cp:revision>
  <dcterms:created xsi:type="dcterms:W3CDTF">2015-01-14T23:34:00Z</dcterms:created>
  <dcterms:modified xsi:type="dcterms:W3CDTF">2015-01-15T16:29:00Z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ContentTypeId">
    <vt:lpwstr>0x01010081E09160F6613C4CB8D5AACD418B5E9A</vt:lpwstr>
  </property>
</Properties>
</file>